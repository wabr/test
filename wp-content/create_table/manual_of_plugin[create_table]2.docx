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Manual of Plugin:List Products and Vector---other functions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Products to web page: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datetable.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table column.See the result in </w:t>
      </w:r>
      <w:r>
        <w:rPr>
          <w:rFonts w:hint="eastAsia"/>
          <w:color w:val="FF0000"/>
          <w:lang w:val="en-US" w:eastAsia="zh-CN"/>
        </w:rPr>
        <w:t>Picture B.</w:t>
      </w:r>
      <w:r>
        <w:rPr>
          <w:rFonts w:hint="eastAsia"/>
          <w:lang w:val="en-US" w:eastAsia="zh-CN"/>
        </w:rPr>
        <w:t>If left blank,it will be hide like the column dis_price.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table column priority.When the screen becomes smaller, those with low priority will be hidden.The smaller the number, the higher the priority.(See </w:t>
      </w:r>
      <w:r>
        <w:rPr>
          <w:rFonts w:hint="eastAsia"/>
          <w:color w:val="FF0000"/>
          <w:lang w:val="en-US" w:eastAsia="zh-CN"/>
        </w:rPr>
        <w:t>picture B and picture C</w:t>
      </w:r>
      <w:r>
        <w:rPr>
          <w:rFonts w:hint="eastAsia"/>
          <w:lang w:val="en-US" w:eastAsia="zh-CN"/>
        </w:rPr>
        <w:t>).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it.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A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2" o:spt="75" alt="1591064977(1)" type="#_x0000_t75" style="height:174.75pt;width:865.5pt;" filled="f" o:preferrelative="t" stroked="f" coordsize="21600,21600">
            <v:path/>
            <v:fill on="f" focussize="0,0"/>
            <v:stroke on="f"/>
            <v:imagedata r:id="rId4" o:title="1591064977(1)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B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6" o:spt="75" alt="1591067555(1)" type="#_x0000_t75" style="height:195pt;width:844.5pt;" filled="f" o:preferrelative="t" stroked="f" coordsize="21600,21600">
            <v:path/>
            <v:fill on="f" focussize="0,0"/>
            <v:stroke on="f"/>
            <v:imagedata r:id="rId5" o:title="1591067555(1)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C</w:t>
      </w:r>
    </w:p>
    <w:p>
      <w:pPr>
        <w:rPr>
          <w:rFonts w:hint="eastAsia" w:eastAsia="宋体"/>
          <w:lang w:eastAsia="zh-CN"/>
        </w:rPr>
      </w:pPr>
    </w:p>
    <w:p/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5" o:spt="75" alt="3ccebe0227956a02e8d4deffaf45e47" type="#_x0000_t75" style="height:1262pt;width:597.8pt;" filled="f" o:preferrelative="t" stroked="f" coordsize="21600,21600">
            <v:path/>
            <v:fill on="f" focussize="0,0"/>
            <v:stroke on="f"/>
            <v:imagedata r:id="rId6" o:title="3ccebe0227956a02e8d4deffaf45e47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7D443"/>
    <w:multiLevelType w:val="singleLevel"/>
    <w:tmpl w:val="55F7D4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75F1A40"/>
    <w:rsid w:val="043160FD"/>
    <w:rsid w:val="04785D18"/>
    <w:rsid w:val="175F1A40"/>
    <w:rsid w:val="274204E1"/>
    <w:rsid w:val="75C73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2015-09-15T08:14:00Z</dcterms:created>
  <dc:creator>rqq</dc:creator>
  <cp:lastModifiedBy>DZH</cp:lastModifiedBy>
  <dcterms:modified xsi:type="dcterms:W3CDTF">2020-06-02T03:12:46Z</dcterms:modified>
  <dc:title>Add Products to web page: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