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插件手册:_cs_misc_product 和</w:t>
      </w:r>
      <w:bookmarkStart w:id="0" w:name="_GoBack"/>
      <w:bookmarkEnd w:id="0"/>
      <w:r>
        <w:rPr>
          <w:rFonts w:hint="eastAsia"/>
          <w:lang w:val="en-US" w:eastAsia="zh-CN"/>
        </w:rPr>
        <w:t>Vector数据库表格相关表格的生成</w:t>
      </w:r>
    </w:p>
    <w:p>
      <w:pPr>
        <w:pStyle w:val="4"/>
      </w:pPr>
      <w:r>
        <w:rPr>
          <w:rFonts w:hint="eastAsia"/>
          <w:lang w:val="en-US" w:eastAsia="zh-CN"/>
        </w:rPr>
        <w:t>生成表格的页面: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选择数据库的表格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填写标题（如果留空，则会自动填写id作为标题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选择产品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输入产品对应的链接。如果没有链接，请留空。双击以使用默认值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pict>
          <v:shape id="_x0000_i1033" o:spt="75" type="#_x0000_t75" style="height:264.75pt;width:588.7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复制图b的短代码，粘贴到文章编辑页面（像图c）. 然后就可以在文章页面看到效果</w:t>
      </w:r>
      <w:r>
        <w:rPr>
          <w:rFonts w:hint="eastAsia"/>
          <w:color w:val="FF0000"/>
          <w:lang w:val="en-US" w:eastAsia="zh-CN"/>
        </w:rPr>
        <w:t xml:space="preserve">. </w:t>
      </w:r>
      <w:r>
        <w:rPr>
          <w:rFonts w:hint="eastAsia"/>
          <w:color w:val="auto"/>
          <w:shd w:val="clear" w:color="auto" w:fill="auto"/>
          <w:lang w:val="en-US" w:eastAsia="zh-CN"/>
        </w:rPr>
        <w:t>(像图d，如果产品的is_published字段为0，即使在生成表格时选了，在表格上也不会在表格上出现）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5" o:spt="75" alt="1591779718(1)" type="#_x0000_t75" style="height:173.25pt;width:360.75pt;" filled="f" o:preferrelative="t" stroked="f" coordsize="21600,21600">
            <v:path/>
            <v:fill on="f" focussize="0,0"/>
            <v:stroke on="f"/>
            <v:imagedata r:id="rId5" o:title="1591779718(1)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C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36" o:spt="75" alt="1591779797(1)" type="#_x0000_t75" style="height:92.25pt;width:474.75pt;" filled="f" o:preferrelative="t" stroked="f" coordsize="21600,21600">
            <v:path/>
            <v:fill on="f" focussize="0,0"/>
            <v:stroke on="f"/>
            <v:imagedata r:id="rId6" o:title="1591779797(1)"/>
            <o:lock v:ext="edit" aspectratio="t"/>
            <w10:wrap type="none"/>
            <w10:anchorlock/>
          </v:shape>
        </w:pic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D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37" o:spt="75" alt="1591779843(1)" type="#_x0000_t75" style="height:216.75pt;width:816.75pt;" filled="f" o:preferrelative="t" stroked="f" coordsize="21600,21600">
            <v:path/>
            <v:fill on="f" focussize="0,0"/>
            <v:stroke on="f"/>
            <v:imagedata r:id="rId7" o:title="1591779843(1)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搜索包含某些字符串的产品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删除当前选择的表格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Picture E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pict>
          <v:shape id="_x0000_i1039" o:spt="75" type="#_x0000_t75" style="height:377.25pt;width:759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7D443"/>
    <w:multiLevelType w:val="singleLevel"/>
    <w:tmpl w:val="55F7D44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75F1A40"/>
    <w:rsid w:val="043160FD"/>
    <w:rsid w:val="0D1E6E89"/>
    <w:rsid w:val="0FA335DA"/>
    <w:rsid w:val="175F1A40"/>
    <w:rsid w:val="41195BFD"/>
    <w:rsid w:val="75C739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2015-09-15T08:14:00Z</dcterms:created>
  <dc:creator>rqq</dc:creator>
  <cp:lastModifiedBy>DZH</cp:lastModifiedBy>
  <dcterms:modified xsi:type="dcterms:W3CDTF">2020-06-10T09:23:34Z</dcterms:modified>
  <dc:title>Add Products to web page: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